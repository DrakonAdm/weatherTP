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04395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p"/>
      <w:bookmarkEnd w:id="0"/>
      <w:r w:rsidRPr="008F23F9"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216D808D" w14:textId="77777777" w:rsidR="00111698" w:rsidRPr="008F23F9" w:rsidRDefault="00111698" w:rsidP="00111698">
      <w:pPr>
        <w:spacing w:after="0" w:line="240" w:lineRule="auto"/>
        <w:ind w:left="-426" w:right="-286"/>
        <w:jc w:val="center"/>
        <w:rPr>
          <w:rFonts w:ascii="Times New Roman" w:hAnsi="Times New Roman"/>
          <w:color w:val="000000"/>
          <w:spacing w:val="-20"/>
          <w:sz w:val="28"/>
          <w:szCs w:val="28"/>
        </w:rPr>
      </w:pPr>
      <w:r w:rsidRPr="008F23F9">
        <w:rPr>
          <w:rFonts w:ascii="Times New Roman" w:hAnsi="Times New Roman"/>
          <w:color w:val="000000"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0E95766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pacing w:val="-20"/>
          <w:sz w:val="28"/>
          <w:szCs w:val="28"/>
        </w:rPr>
      </w:pPr>
      <w:r w:rsidRPr="008F23F9">
        <w:rPr>
          <w:rFonts w:ascii="Times New Roman" w:hAnsi="Times New Roman"/>
          <w:color w:val="000000"/>
          <w:spacing w:val="-20"/>
          <w:sz w:val="28"/>
          <w:szCs w:val="28"/>
        </w:rPr>
        <w:t>ВЫСШЕГО ОБРАЗОВАНИЯ</w:t>
      </w:r>
    </w:p>
    <w:p w14:paraId="12CAA40C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«ВОРОНЕЖСКИЙ ГОСУДАРСТВЕННЫЙ УНИВЕРСИТЕТ»</w:t>
      </w:r>
    </w:p>
    <w:p w14:paraId="0304187C" w14:textId="77777777" w:rsidR="00111698" w:rsidRPr="008F23F9" w:rsidRDefault="00111698" w:rsidP="00111698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(ФГБОУ ВО «ВГУ»)</w:t>
      </w:r>
    </w:p>
    <w:p w14:paraId="4F2C0DE6" w14:textId="77777777" w:rsidR="00111698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681DFF44" w14:textId="77777777" w:rsidR="00111698" w:rsidRPr="008F23F9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61D6D088" w14:textId="77777777" w:rsidR="00111698" w:rsidRPr="008F23F9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Факультет</w:t>
      </w:r>
      <w:r>
        <w:rPr>
          <w:rFonts w:ascii="Times New Roman" w:hAnsi="Times New Roman"/>
          <w:color w:val="000000"/>
          <w:sz w:val="28"/>
          <w:szCs w:val="28"/>
        </w:rPr>
        <w:t xml:space="preserve"> компьютерных наук</w:t>
      </w:r>
    </w:p>
    <w:p w14:paraId="090AE2C7" w14:textId="77777777" w:rsidR="00111698" w:rsidRPr="008F23F9" w:rsidRDefault="00111698" w:rsidP="00111698">
      <w:pPr>
        <w:spacing w:after="0" w:line="360" w:lineRule="auto"/>
        <w:jc w:val="center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r w:rsidRPr="008F23F9"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 xml:space="preserve"> информационных систем</w:t>
      </w:r>
    </w:p>
    <w:p w14:paraId="01AA98F4" w14:textId="77777777" w:rsidR="00111698" w:rsidRDefault="00111698" w:rsidP="00111698">
      <w:pPr>
        <w:spacing w:after="0" w:line="360" w:lineRule="auto"/>
        <w:jc w:val="center"/>
        <w:rPr>
          <w:rFonts w:ascii="Times New Roman" w:hAnsi="Times New Roman"/>
          <w:i/>
          <w:color w:val="000000"/>
          <w:sz w:val="28"/>
          <w:szCs w:val="28"/>
        </w:rPr>
      </w:pPr>
    </w:p>
    <w:p w14:paraId="08BA8603" w14:textId="77777777" w:rsidR="00111698" w:rsidRDefault="00111698" w:rsidP="001116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6B3CB80" w14:textId="77777777" w:rsidR="00111698" w:rsidRDefault="00111698" w:rsidP="0011169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92D6FD" w14:textId="77777777" w:rsidR="00111698" w:rsidRDefault="00111698" w:rsidP="0011169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1E4E8F63" w14:textId="60E30B9C" w:rsidR="00111698" w:rsidRDefault="00111698" w:rsidP="00111698">
      <w:pPr>
        <w:tabs>
          <w:tab w:val="left" w:pos="3402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 w:rsidR="00A5424C">
        <w:rPr>
          <w:rFonts w:ascii="Times New Roman" w:hAnsi="Times New Roman"/>
          <w:sz w:val="28"/>
          <w:szCs w:val="28"/>
        </w:rPr>
        <w:t>Теория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46DF9CE2" w14:textId="2D4168DC" w:rsidR="00111698" w:rsidRPr="00E24F6A" w:rsidRDefault="00111698" w:rsidP="00E24F6A">
      <w:pPr>
        <w:pStyle w:val="-"/>
        <w:jc w:val="center"/>
        <w:rPr>
          <w:lang w:val="ru"/>
        </w:rPr>
      </w:pPr>
      <w:r>
        <w:rPr>
          <w:szCs w:val="28"/>
        </w:rPr>
        <w:t>на тему: «</w:t>
      </w:r>
      <w:r w:rsidR="00E24F6A">
        <w:t>Система хранения статистический данных погодных наблюдений за прошедшие годы, прогнозирования погоды на ближайшие дни и рекомендации одежды на эти дни.</w:t>
      </w:r>
      <w:r>
        <w:rPr>
          <w:szCs w:val="28"/>
        </w:rPr>
        <w:t>»</w:t>
      </w:r>
    </w:p>
    <w:p w14:paraId="0B9274BA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C94C942" w14:textId="1D2B1083" w:rsidR="00111698" w:rsidRPr="00636431" w:rsidRDefault="00BE0FF3" w:rsidP="00111698">
      <w:pPr>
        <w:tabs>
          <w:tab w:val="left" w:pos="3402"/>
        </w:tabs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Выполнил</w:t>
      </w:r>
      <w:r w:rsidR="0023410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 студент</w:t>
      </w:r>
      <w:r w:rsidR="00636431">
        <w:rPr>
          <w:rFonts w:ascii="Times New Roman" w:hAnsi="Times New Roman"/>
          <w:sz w:val="28"/>
          <w:szCs w:val="28"/>
        </w:rPr>
        <w:t>ы</w:t>
      </w:r>
      <w:proofErr w:type="gramEnd"/>
      <w:r>
        <w:rPr>
          <w:rFonts w:ascii="Times New Roman" w:hAnsi="Times New Roman"/>
          <w:sz w:val="28"/>
          <w:szCs w:val="28"/>
        </w:rPr>
        <w:t xml:space="preserve">  Дракина А. М</w:t>
      </w:r>
      <w:r w:rsidR="00111698" w:rsidRPr="00636431">
        <w:rPr>
          <w:rFonts w:ascii="Times New Roman" w:hAnsi="Times New Roman"/>
          <w:sz w:val="28"/>
          <w:szCs w:val="28"/>
        </w:rPr>
        <w:t>.</w:t>
      </w:r>
      <w:r w:rsidR="00636431" w:rsidRPr="00636431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36431" w:rsidRPr="00636431">
        <w:rPr>
          <w:rFonts w:ascii="Times New Roman" w:hAnsi="Times New Roman"/>
          <w:color w:val="24292F"/>
          <w:sz w:val="28"/>
          <w:szCs w:val="28"/>
          <w:shd w:val="clear" w:color="auto" w:fill="FFFFFF"/>
        </w:rPr>
        <w:t>Покушалова</w:t>
      </w:r>
      <w:proofErr w:type="spellEnd"/>
      <w:r w:rsidR="00636431" w:rsidRPr="00636431">
        <w:rPr>
          <w:rFonts w:ascii="Times New Roman" w:hAnsi="Times New Roman"/>
          <w:color w:val="24292F"/>
          <w:sz w:val="28"/>
          <w:szCs w:val="28"/>
          <w:shd w:val="clear" w:color="auto" w:fill="FFFFFF"/>
        </w:rPr>
        <w:t xml:space="preserve"> Т.С; Величко И.  … .;</w:t>
      </w:r>
    </w:p>
    <w:p w14:paraId="42F9999B" w14:textId="08755C47" w:rsidR="00111698" w:rsidRPr="00055194" w:rsidRDefault="00D1539A" w:rsidP="00111698">
      <w:pPr>
        <w:tabs>
          <w:tab w:val="left" w:pos="3402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Группа: </w:t>
      </w:r>
      <w:r w:rsidRPr="00055194">
        <w:rPr>
          <w:rFonts w:ascii="Times New Roman" w:hAnsi="Times New Roman"/>
          <w:sz w:val="28"/>
          <w:szCs w:val="28"/>
        </w:rPr>
        <w:t>3</w:t>
      </w:r>
    </w:p>
    <w:p w14:paraId="7C86A4B9" w14:textId="3DC40F4E" w:rsidR="00111698" w:rsidRDefault="00111698" w:rsidP="00111698">
      <w:pPr>
        <w:tabs>
          <w:tab w:val="left" w:pos="3402"/>
        </w:tabs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Проверила  профессор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  <w:r w:rsidR="00F0376B">
        <w:rPr>
          <w:rFonts w:ascii="Times New Roman" w:hAnsi="Times New Roman"/>
          <w:sz w:val="28"/>
          <w:szCs w:val="28"/>
        </w:rPr>
        <w:t>Та</w:t>
      </w:r>
      <w:r w:rsidR="00055194">
        <w:rPr>
          <w:rFonts w:ascii="Times New Roman" w:hAnsi="Times New Roman"/>
          <w:sz w:val="28"/>
          <w:szCs w:val="28"/>
        </w:rPr>
        <w:t>расов/</w:t>
      </w:r>
      <w:proofErr w:type="spellStart"/>
      <w:r w:rsidR="00055194">
        <w:rPr>
          <w:rFonts w:ascii="Times New Roman" w:hAnsi="Times New Roman"/>
          <w:sz w:val="28"/>
          <w:szCs w:val="28"/>
        </w:rPr>
        <w:t>Зенин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14:paraId="546A501B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D90023D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B29D3F" w14:textId="77777777" w:rsidR="00111698" w:rsidRDefault="00111698" w:rsidP="00111698">
      <w:pPr>
        <w:tabs>
          <w:tab w:val="left" w:pos="3402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274777D8" w14:textId="77777777" w:rsidR="00111698" w:rsidRDefault="00111698" w:rsidP="00111698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</w:t>
      </w:r>
    </w:p>
    <w:p w14:paraId="7BCD59E7" w14:textId="5DBEB9A3" w:rsidR="00111698" w:rsidRDefault="001213A2" w:rsidP="00111698">
      <w:pPr>
        <w:tabs>
          <w:tab w:val="left" w:pos="3402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4950DB7C" w14:textId="3E00FDD0" w:rsidR="004319F3" w:rsidRDefault="004319F3">
      <w:pPr>
        <w:spacing w:after="160" w:line="259" w:lineRule="auto"/>
      </w:pPr>
      <w:r>
        <w:lastRenderedPageBreak/>
        <w:br w:type="page"/>
      </w:r>
    </w:p>
    <w:p w14:paraId="32577D26" w14:textId="77777777" w:rsidR="00FC5E14" w:rsidRPr="00245DC2" w:rsidRDefault="00FC5E14" w:rsidP="00956949">
      <w:pPr>
        <w:pStyle w:val="afc"/>
        <w:rPr>
          <w:lang w:val="en-US"/>
        </w:rPr>
      </w:pPr>
      <w:bookmarkStart w:id="1" w:name="_Toc53690659"/>
      <w:bookmarkStart w:id="2" w:name="_Toc104476294"/>
      <w:bookmarkStart w:id="3" w:name="_Toc104476445"/>
      <w:bookmarkStart w:id="4" w:name="_Toc104548858"/>
      <w:r>
        <w:lastRenderedPageBreak/>
        <w:t>Содержание</w:t>
      </w:r>
      <w:bookmarkEnd w:id="1"/>
      <w:bookmarkEnd w:id="2"/>
      <w:bookmarkEnd w:id="3"/>
      <w:bookmarkEnd w:id="4"/>
    </w:p>
    <w:p w14:paraId="49874332" w14:textId="421DDDB5" w:rsidR="00CB6466" w:rsidRPr="00CB6466" w:rsidRDefault="00CB6466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CB6466">
        <w:rPr>
          <w:rFonts w:ascii="Times New Roman" w:hAnsi="Times New Roman"/>
          <w:sz w:val="28"/>
          <w:szCs w:val="28"/>
        </w:rPr>
        <w:fldChar w:fldCharType="begin"/>
      </w:r>
      <w:r w:rsidRPr="00CB6466">
        <w:rPr>
          <w:rFonts w:ascii="Times New Roman" w:hAnsi="Times New Roman"/>
          <w:sz w:val="28"/>
          <w:szCs w:val="28"/>
        </w:rPr>
        <w:instrText xml:space="preserve"> TOC \o "1-3" \h \z \t "Название Параграфа;2;Список использованных источников;1;Содержание;1;Название главы;1;Название Пункта;3" </w:instrText>
      </w:r>
      <w:r w:rsidRPr="00CB6466">
        <w:rPr>
          <w:rFonts w:ascii="Times New Roman" w:hAnsi="Times New Roman"/>
          <w:sz w:val="28"/>
          <w:szCs w:val="28"/>
        </w:rPr>
        <w:fldChar w:fldCharType="separate"/>
      </w:r>
      <w:hyperlink w:anchor="_Toc104548858" w:history="1">
        <w:r w:rsidRPr="00CB6466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_Toc104548858 \h </w:instrText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50F4C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CB646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15DF44" w14:textId="6E533787" w:rsidR="005F75F7" w:rsidRPr="00CB6466" w:rsidRDefault="00CB6466" w:rsidP="00FF22E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6466">
        <w:rPr>
          <w:rFonts w:ascii="Times New Roman" w:hAnsi="Times New Roman"/>
          <w:sz w:val="28"/>
          <w:szCs w:val="28"/>
        </w:rPr>
        <w:fldChar w:fldCharType="end"/>
      </w:r>
    </w:p>
    <w:p w14:paraId="231BE194" w14:textId="77777777" w:rsidR="005F75F7" w:rsidRPr="00865813" w:rsidRDefault="005F75F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13F5E8D3" w14:textId="2682DFB8" w:rsidR="00C14811" w:rsidRPr="0086770E" w:rsidRDefault="00707AA2" w:rsidP="0086770E">
      <w:pPr>
        <w:pStyle w:val="af8"/>
      </w:pPr>
      <w:r w:rsidRPr="0086770E">
        <w:lastRenderedPageBreak/>
        <w:t>Введение</w:t>
      </w:r>
    </w:p>
    <w:p w14:paraId="32E292AB" w14:textId="77777777" w:rsidR="0029198A" w:rsidRDefault="003B0405" w:rsidP="0029198A">
      <w:pPr>
        <w:pStyle w:val="aff2"/>
      </w:pPr>
      <w:r w:rsidRPr="001213A2">
        <w:t>В современном мире</w:t>
      </w:r>
      <w:r w:rsidRPr="0029198A">
        <w:t xml:space="preserve"> практически все люди зависят от прогноза погоды. Из-за неё людям нередко приходится перестраивать свои планы или возвращаться домой, чтобы переодеться в подходящую одежду.</w:t>
      </w:r>
      <w:r w:rsidR="0029198A">
        <w:t xml:space="preserve"> </w:t>
      </w:r>
    </w:p>
    <w:p w14:paraId="52EEF736" w14:textId="77777777" w:rsidR="0029198A" w:rsidRDefault="003B0405" w:rsidP="0029198A">
      <w:pPr>
        <w:pStyle w:val="aff2"/>
      </w:pPr>
      <w:r w:rsidRPr="0029198A">
        <w:t xml:space="preserve">Однако существует значительное количество отраслей национальной экономики, деятельность которых была бы куда менее эффективной без знания наиболее вероятных условий атмосферы в будущем. Это авиация, морской флот, сельское хозяйство, энергетика. Грамотное использование гидрометеорологических прогнозов, безусловно, важно для обеспечения безопасности населения при таких стихийных явлениях, как наводнения, сильные грозы, смерчи (торнадо), экстремальные мороз и жара. </w:t>
      </w:r>
    </w:p>
    <w:p w14:paraId="705FCE86" w14:textId="348EAE08" w:rsidR="00707AA2" w:rsidRPr="0029198A" w:rsidRDefault="003B0405" w:rsidP="0029198A">
      <w:pPr>
        <w:pStyle w:val="aff2"/>
      </w:pPr>
      <w:r w:rsidRPr="0029198A">
        <w:t xml:space="preserve">Безусловно не стоит забывать и о </w:t>
      </w:r>
      <w:r w:rsidR="00BA7FCB" w:rsidRPr="0029198A">
        <w:t xml:space="preserve">статистики погодных наблюдений. </w:t>
      </w:r>
      <w:r w:rsidR="0029198A" w:rsidRPr="0029198A">
        <w:t xml:space="preserve">Она помогает составить прогноз погоды на будущие дни. Также помогает определить наиболее удобное место для строительства посадочной полосы, а также возделывания сельскохозяйственного поля. Без статистических данных погоды не может обойтись и научная сфера деятельности человека. </w:t>
      </w:r>
    </w:p>
    <w:p w14:paraId="6BD518CC" w14:textId="1A76A6D7" w:rsidR="0029198A" w:rsidRPr="0029198A" w:rsidRDefault="0029198A" w:rsidP="0029198A">
      <w:pPr>
        <w:pStyle w:val="aff2"/>
      </w:pPr>
      <w:r w:rsidRPr="0029198A">
        <w:t>Таким образом, целью нашей работы является создание такой системы, которая будет хранить статистику погодных наблюдений, составит прогнозы погоды на ближайшие дни, составит рекомендацию одежды, а также подчеркнет моменты, когда была и будет аномальная погода.</w:t>
      </w:r>
    </w:p>
    <w:p w14:paraId="05CD6532" w14:textId="65F245A1" w:rsidR="00707AA2" w:rsidRDefault="00707AA2" w:rsidP="0086770E">
      <w:pPr>
        <w:pStyle w:val="a3"/>
      </w:pPr>
      <w:r>
        <w:t>Постановка задачи</w:t>
      </w:r>
    </w:p>
    <w:p w14:paraId="7FA48794" w14:textId="02CBF63C" w:rsidR="00707AA2" w:rsidRDefault="00425F54" w:rsidP="003A4B94">
      <w:pPr>
        <w:pStyle w:val="aff2"/>
      </w:pPr>
      <w:r>
        <w:t xml:space="preserve">Целью данного курсового проекта является разработка самостоятельной системы хранения статистический наблюдений за погодой и прогнозирование её на </w:t>
      </w:r>
      <w:r w:rsidR="00812078">
        <w:t>ближайшие дни</w:t>
      </w:r>
      <w:r>
        <w:t>.</w:t>
      </w:r>
      <w:r w:rsidR="0086770E">
        <w:t xml:space="preserve"> В системе предусмотрена регистрация пользователя, после которой он получит доступ к составленной рекомендации одежды по часам на определённый день.</w:t>
      </w:r>
    </w:p>
    <w:p w14:paraId="7F39D2C2" w14:textId="58F3878D" w:rsidR="0086770E" w:rsidRDefault="0086770E" w:rsidP="003A4B94">
      <w:pPr>
        <w:pStyle w:val="aff2"/>
      </w:pPr>
      <w:r>
        <w:t>Данная система разделена на две части: сайт и управляющая система се</w:t>
      </w:r>
      <w:r w:rsidR="008E6A4C">
        <w:t>р</w:t>
      </w:r>
      <w:r>
        <w:t xml:space="preserve">вера. Сайт предназначен для работы авторизованных, неавторизованных </w:t>
      </w:r>
      <w:r>
        <w:lastRenderedPageBreak/>
        <w:t xml:space="preserve">пользователей и администраторов. Управляющая система сервера предназначен для: </w:t>
      </w:r>
    </w:p>
    <w:p w14:paraId="7BB9234D" w14:textId="77777777" w:rsidR="0086770E" w:rsidRDefault="0086770E" w:rsidP="0086770E">
      <w:pPr>
        <w:pStyle w:val="a"/>
      </w:pPr>
      <w:r>
        <w:t xml:space="preserve">составления прогноза погоды, </w:t>
      </w:r>
    </w:p>
    <w:p w14:paraId="65B20E12" w14:textId="5378B8FC" w:rsidR="0086770E" w:rsidRDefault="0086770E" w:rsidP="0086770E">
      <w:pPr>
        <w:pStyle w:val="a"/>
      </w:pPr>
      <w:r>
        <w:t>составления рекомендации одежды,</w:t>
      </w:r>
    </w:p>
    <w:p w14:paraId="20324938" w14:textId="70C95001" w:rsidR="0086770E" w:rsidRDefault="0086770E" w:rsidP="0086770E">
      <w:pPr>
        <w:pStyle w:val="a"/>
      </w:pPr>
      <w:r>
        <w:t>хранения статистических данных и составления прогноза по аномальной погоде.</w:t>
      </w:r>
    </w:p>
    <w:p w14:paraId="1A661DEA" w14:textId="52330AB6" w:rsidR="00707AA2" w:rsidRDefault="00707AA2" w:rsidP="00726604">
      <w:pPr>
        <w:pStyle w:val="a3"/>
      </w:pPr>
      <w:r>
        <w:t>Анализ предметной области</w:t>
      </w:r>
    </w:p>
    <w:p w14:paraId="476B4E5B" w14:textId="77777777" w:rsidR="003A4B94" w:rsidRDefault="003A4B94" w:rsidP="003A4B94">
      <w:pPr>
        <w:pStyle w:val="a4"/>
      </w:pPr>
      <w:r>
        <w:t>Предметная область</w:t>
      </w:r>
    </w:p>
    <w:p w14:paraId="25958CB4" w14:textId="77777777" w:rsidR="003A4B94" w:rsidRPr="003A4B94" w:rsidRDefault="003A4B94" w:rsidP="003A4B94">
      <w:pPr>
        <w:rPr>
          <w:sz w:val="28"/>
          <w:szCs w:val="28"/>
        </w:rPr>
      </w:pPr>
      <w:r w:rsidRPr="003A4B94">
        <w:rPr>
          <w:sz w:val="28"/>
          <w:szCs w:val="28"/>
        </w:rPr>
        <w:t>Разработанный сайт должен представлять из себя удобный и понятный в использовании сервис, предоставляющий прогноз погоды, а также архив с погодой в определённые периоды. Он позволит пользователю просматривать как текущие прогнозы, так и погодные условия прошлых периодов. Из отличительных черт – введение рекомендуемой одежды по погодной ситуации.</w:t>
      </w:r>
    </w:p>
    <w:p w14:paraId="754395C0" w14:textId="77777777" w:rsidR="003A4B94" w:rsidRPr="003A4B94" w:rsidRDefault="003A4B94" w:rsidP="003A4B94">
      <w:pPr>
        <w:rPr>
          <w:sz w:val="28"/>
          <w:szCs w:val="28"/>
        </w:rPr>
      </w:pPr>
      <w:r w:rsidRPr="003A4B94">
        <w:rPr>
          <w:sz w:val="28"/>
          <w:szCs w:val="28"/>
        </w:rPr>
        <w:t>Незарегистрированные пользователи смогут посмотреть статистику погоды за прошлые периоды, прогноз погоды на ближайшее время и предсказание одежды на день. Зарегистрированные поверх этих возможностей имеют доступ просматривать предсказание одежды по часам и просмотр аномальной погоды на определённые периоды, а также предсказание аномальной погоды на будущее. Отсюда можем сделать выводы, что авторизованные пользователи имеют больше возможностей на сайте. Администраторы сайта имеют доступ к редактированию предсказаний погоды и одежды, изменению пользовательской информации и размещению рекламы.</w:t>
      </w:r>
    </w:p>
    <w:p w14:paraId="1AEECC65" w14:textId="51B18D53" w:rsidR="00726604" w:rsidRDefault="003A4B94" w:rsidP="003A4B94">
      <w:pPr>
        <w:rPr>
          <w:sz w:val="28"/>
          <w:szCs w:val="28"/>
        </w:rPr>
      </w:pPr>
      <w:r w:rsidRPr="003A4B94">
        <w:rPr>
          <w:sz w:val="28"/>
          <w:szCs w:val="28"/>
        </w:rPr>
        <w:t>Для реализации сайта потребуется выделить сущности, и их атрибуты:</w:t>
      </w:r>
    </w:p>
    <w:p w14:paraId="33A9D25A" w14:textId="1CF8CE3E" w:rsidR="003A4B94" w:rsidRDefault="003A4B94" w:rsidP="003A4B94">
      <w:pPr>
        <w:pStyle w:val="a"/>
      </w:pPr>
      <w:r w:rsidRPr="003A4B94">
        <w:t>Пользователь. Новый пользователь должен пройти регистрацию. Атрибуты данной сущности:</w:t>
      </w:r>
    </w:p>
    <w:p w14:paraId="100CDAAC" w14:textId="3204429D" w:rsidR="003A4B94" w:rsidRDefault="003A4B94" w:rsidP="003A4B94">
      <w:pPr>
        <w:pStyle w:val="a"/>
        <w:numPr>
          <w:ilvl w:val="1"/>
          <w:numId w:val="28"/>
        </w:numPr>
      </w:pPr>
      <w:r>
        <w:lastRenderedPageBreak/>
        <w:t>Имя</w:t>
      </w:r>
    </w:p>
    <w:p w14:paraId="687C5B8C" w14:textId="110D94E5" w:rsidR="003A4B94" w:rsidRPr="003A4B94" w:rsidRDefault="003A4B94" w:rsidP="003A4B94">
      <w:pPr>
        <w:pStyle w:val="a"/>
        <w:numPr>
          <w:ilvl w:val="1"/>
          <w:numId w:val="28"/>
        </w:numPr>
      </w:pPr>
      <w:r>
        <w:rPr>
          <w:lang w:val="en-US"/>
        </w:rPr>
        <w:t>E-mail</w:t>
      </w:r>
    </w:p>
    <w:p w14:paraId="5115E0A5" w14:textId="3404F9B8" w:rsidR="003A4B94" w:rsidRDefault="003A4B94" w:rsidP="003A4B94">
      <w:pPr>
        <w:pStyle w:val="a"/>
        <w:numPr>
          <w:ilvl w:val="1"/>
          <w:numId w:val="28"/>
        </w:numPr>
      </w:pPr>
      <w:r>
        <w:t>Пароль</w:t>
      </w:r>
    </w:p>
    <w:p w14:paraId="3DECCF7A" w14:textId="79FA85BF" w:rsidR="003A4B94" w:rsidRDefault="003A4B94" w:rsidP="003A4B94">
      <w:pPr>
        <w:pStyle w:val="a"/>
      </w:pPr>
      <w:r>
        <w:t>Администратор. Админы сайта, имеющие доступ к изменению публичной информации на сайте. Атрибуты данной сущности:</w:t>
      </w:r>
    </w:p>
    <w:p w14:paraId="3F44D218" w14:textId="77777777" w:rsidR="003A4B94" w:rsidRDefault="003A4B94" w:rsidP="003A4B94">
      <w:pPr>
        <w:pStyle w:val="a"/>
        <w:numPr>
          <w:ilvl w:val="1"/>
          <w:numId w:val="28"/>
        </w:numPr>
      </w:pPr>
      <w:r>
        <w:t>Имя</w:t>
      </w:r>
    </w:p>
    <w:p w14:paraId="4E3CC6F9" w14:textId="77777777" w:rsidR="003A4B94" w:rsidRPr="003A4B94" w:rsidRDefault="003A4B94" w:rsidP="003A4B94">
      <w:pPr>
        <w:pStyle w:val="a"/>
        <w:numPr>
          <w:ilvl w:val="1"/>
          <w:numId w:val="28"/>
        </w:numPr>
      </w:pPr>
      <w:r>
        <w:rPr>
          <w:lang w:val="en-US"/>
        </w:rPr>
        <w:t>E-mail</w:t>
      </w:r>
    </w:p>
    <w:p w14:paraId="0CAA19A6" w14:textId="77777777" w:rsidR="003A4B94" w:rsidRDefault="003A4B94" w:rsidP="003A4B94">
      <w:pPr>
        <w:pStyle w:val="a"/>
        <w:numPr>
          <w:ilvl w:val="1"/>
          <w:numId w:val="28"/>
        </w:numPr>
      </w:pPr>
      <w:r>
        <w:t>Пароль</w:t>
      </w:r>
    </w:p>
    <w:p w14:paraId="1AE9F310" w14:textId="50E14BB3" w:rsidR="003A4B94" w:rsidRDefault="003A4B94" w:rsidP="003A4B94">
      <w:pPr>
        <w:pStyle w:val="a4"/>
      </w:pPr>
      <w:r w:rsidRPr="003A4B94">
        <w:t>Основные возможности и требования к сайту</w:t>
      </w:r>
    </w:p>
    <w:p w14:paraId="6E21E652" w14:textId="77777777" w:rsidR="003A4B94" w:rsidRPr="003A4B94" w:rsidRDefault="003A4B94" w:rsidP="003A4B94">
      <w:pPr>
        <w:pStyle w:val="a3"/>
        <w:numPr>
          <w:ilvl w:val="0"/>
          <w:numId w:val="0"/>
        </w:numPr>
        <w:ind w:left="930" w:hanging="363"/>
      </w:pPr>
    </w:p>
    <w:p w14:paraId="23878983" w14:textId="6F4082F9" w:rsidR="003A4B94" w:rsidRDefault="003A4B94" w:rsidP="003A4B94">
      <w:pPr>
        <w:pStyle w:val="aff2"/>
      </w:pPr>
      <w:r w:rsidRPr="003A4B94">
        <w:t>Можно выделить следующие функциональные возможности:</w:t>
      </w:r>
    </w:p>
    <w:p w14:paraId="44979EBC" w14:textId="74DE0B4B" w:rsidR="003A4B94" w:rsidRDefault="003A4B94" w:rsidP="003A4B94">
      <w:pPr>
        <w:pStyle w:val="a"/>
      </w:pPr>
      <w:r>
        <w:t>Удобство и простота пользования сайтом. Интерфейс должен быть интуитивно понятным для любых пользователей.</w:t>
      </w:r>
    </w:p>
    <w:p w14:paraId="07B16685" w14:textId="6E118052" w:rsidR="003A4B94" w:rsidRDefault="003A4B94" w:rsidP="003A4B94">
      <w:pPr>
        <w:pStyle w:val="a"/>
      </w:pPr>
      <w:r>
        <w:t>Регистрация пользователей. Должна быть реализована регистрация и авторизация для пользователей сайта.</w:t>
      </w:r>
    </w:p>
    <w:p w14:paraId="3BB6B616" w14:textId="07FDAF10" w:rsidR="003A4B94" w:rsidRDefault="003A4B94" w:rsidP="003A4B94">
      <w:pPr>
        <w:pStyle w:val="a"/>
      </w:pPr>
      <w:r>
        <w:t xml:space="preserve">Реализация дополнительных возможностей для авторизованных пользователей. </w:t>
      </w:r>
    </w:p>
    <w:p w14:paraId="6B74458D" w14:textId="250FB823" w:rsidR="003A4B94" w:rsidRDefault="003A4B94" w:rsidP="003A4B94">
      <w:pPr>
        <w:pStyle w:val="a"/>
      </w:pPr>
      <w:r>
        <w:t>Предсказание аномальной погоды на будущее и подбор рекомендуемой одежды.</w:t>
      </w:r>
    </w:p>
    <w:p w14:paraId="6717E876" w14:textId="77777777" w:rsidR="003A4B94" w:rsidRDefault="003A4B94" w:rsidP="003A4B94">
      <w:pPr>
        <w:pStyle w:val="a"/>
        <w:numPr>
          <w:ilvl w:val="0"/>
          <w:numId w:val="0"/>
        </w:numPr>
        <w:ind w:left="1219" w:hanging="357"/>
      </w:pPr>
    </w:p>
    <w:p w14:paraId="18ED8737" w14:textId="612D5F91" w:rsidR="003A4B94" w:rsidRDefault="003A4B94" w:rsidP="003A4B94">
      <w:pPr>
        <w:pStyle w:val="a"/>
      </w:pPr>
      <w:r>
        <w:lastRenderedPageBreak/>
        <w:t>Доступ к статистике погоды прошлых периодов. Пользователь сможет изучить архив с погодными условиями за прошедшие периоды.</w:t>
      </w:r>
    </w:p>
    <w:p w14:paraId="4A057F9A" w14:textId="77777777" w:rsidR="003A4B94" w:rsidRDefault="003A4B94" w:rsidP="003A4B94">
      <w:pPr>
        <w:pStyle w:val="ab"/>
      </w:pPr>
    </w:p>
    <w:p w14:paraId="0A7FE50B" w14:textId="77777777" w:rsidR="003A4B94" w:rsidRDefault="003A4B94" w:rsidP="003A4B94">
      <w:pPr>
        <w:pStyle w:val="aff2"/>
      </w:pPr>
      <w:r>
        <w:t>Сданным набором функций и задач сайт будет наиболее приближен к поставленным целям.</w:t>
      </w:r>
    </w:p>
    <w:p w14:paraId="24B8363D" w14:textId="27B577BD" w:rsidR="003A4B94" w:rsidRDefault="003A4B94" w:rsidP="003A4B94">
      <w:pPr>
        <w:pStyle w:val="aff2"/>
      </w:pPr>
      <w:r>
        <w:t>Выводы:</w:t>
      </w:r>
    </w:p>
    <w:p w14:paraId="5D91811A" w14:textId="0D25692A" w:rsidR="003A4B94" w:rsidRDefault="003A4B94" w:rsidP="003A4B94">
      <w:pPr>
        <w:pStyle w:val="a"/>
      </w:pPr>
      <w:r>
        <w:t>Проведён анализ предметной области.</w:t>
      </w:r>
    </w:p>
    <w:p w14:paraId="3212A0A2" w14:textId="5109B6C2" w:rsidR="003A4B94" w:rsidRDefault="003A4B94" w:rsidP="003A4B94">
      <w:pPr>
        <w:pStyle w:val="a"/>
      </w:pPr>
      <w:r>
        <w:t>Рассмотрена структура данных для создания сайта.</w:t>
      </w:r>
    </w:p>
    <w:p w14:paraId="0FA926B2" w14:textId="458DD1C9" w:rsidR="003A4B94" w:rsidRDefault="003A4B94" w:rsidP="003A4B94">
      <w:pPr>
        <w:pStyle w:val="a"/>
      </w:pPr>
      <w:r>
        <w:t>Выделены атрибуты для сущностей.</w:t>
      </w:r>
    </w:p>
    <w:p w14:paraId="77BF439B" w14:textId="7040DCA0" w:rsidR="003A4B94" w:rsidRPr="003A4B94" w:rsidRDefault="003A4B94" w:rsidP="003A4B94">
      <w:pPr>
        <w:pStyle w:val="a"/>
      </w:pPr>
      <w:bookmarkStart w:id="5" w:name="_GoBack"/>
      <w:bookmarkEnd w:id="5"/>
      <w:r>
        <w:t>Выделены основные функциональные возможности и требования к сайту.</w:t>
      </w:r>
    </w:p>
    <w:sectPr w:rsidR="003A4B94" w:rsidRPr="003A4B94" w:rsidSect="001A4C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07287" w14:textId="77777777" w:rsidR="000D6935" w:rsidRDefault="000D6935" w:rsidP="001A4CEE">
      <w:pPr>
        <w:spacing w:after="0" w:line="240" w:lineRule="auto"/>
      </w:pPr>
      <w:r>
        <w:separator/>
      </w:r>
    </w:p>
  </w:endnote>
  <w:endnote w:type="continuationSeparator" w:id="0">
    <w:p w14:paraId="68914517" w14:textId="77777777" w:rsidR="000D6935" w:rsidRDefault="000D6935" w:rsidP="001A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666406"/>
      <w:docPartObj>
        <w:docPartGallery w:val="Page Numbers (Bottom of Page)"/>
        <w:docPartUnique/>
      </w:docPartObj>
    </w:sdtPr>
    <w:sdtEndPr/>
    <w:sdtContent>
      <w:p w14:paraId="22E95F04" w14:textId="093AF971" w:rsidR="008B65AD" w:rsidRDefault="008B65AD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F6A">
          <w:rPr>
            <w:noProof/>
          </w:rPr>
          <w:t>5</w:t>
        </w:r>
        <w:r>
          <w:fldChar w:fldCharType="end"/>
        </w:r>
      </w:p>
    </w:sdtContent>
  </w:sdt>
  <w:p w14:paraId="14E56EF5" w14:textId="77777777" w:rsidR="008B65AD" w:rsidRDefault="008B65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3F85E" w14:textId="77777777" w:rsidR="000D6935" w:rsidRDefault="000D6935" w:rsidP="001A4CEE">
      <w:pPr>
        <w:spacing w:after="0" w:line="240" w:lineRule="auto"/>
      </w:pPr>
      <w:r>
        <w:separator/>
      </w:r>
    </w:p>
  </w:footnote>
  <w:footnote w:type="continuationSeparator" w:id="0">
    <w:p w14:paraId="334C6F1A" w14:textId="77777777" w:rsidR="000D6935" w:rsidRDefault="000D6935" w:rsidP="001A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75B12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2192"/>
        </w:tabs>
        <w:ind w:left="2192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2617"/>
        </w:tabs>
        <w:ind w:left="261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275"/>
        </w:tabs>
        <w:ind w:left="327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820"/>
        </w:tabs>
        <w:ind w:left="3820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4262"/>
        </w:tabs>
        <w:ind w:left="4262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4903"/>
        </w:tabs>
        <w:ind w:left="4903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5440"/>
        </w:tabs>
        <w:ind w:left="5440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5985"/>
        </w:tabs>
        <w:ind w:left="5985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6415"/>
        </w:tabs>
        <w:ind w:left="6415" w:hanging="1448"/>
      </w:pPr>
      <w:rPr>
        <w:rFonts w:hint="default"/>
      </w:rPr>
    </w:lvl>
  </w:abstractNum>
  <w:abstractNum w:abstractNumId="1" w15:restartNumberingAfterBreak="0">
    <w:nsid w:val="C3B5693B"/>
    <w:multiLevelType w:val="multilevel"/>
    <w:tmpl w:val="C3B5693B"/>
    <w:lvl w:ilvl="0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imSun" w:eastAsia="SimSun" w:hAnsi="SimSun" w:cs="SimSu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imSun" w:eastAsia="SimSun" w:hAnsi="SimSun" w:cs="SimSu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imSun" w:eastAsia="SimSun" w:hAnsi="SimSun" w:cs="SimSu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imSun" w:eastAsia="SimSun" w:hAnsi="SimSun" w:cs="SimSu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1C0663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3" w15:restartNumberingAfterBreak="0">
    <w:nsid w:val="08E55CBF"/>
    <w:multiLevelType w:val="multilevel"/>
    <w:tmpl w:val="AE4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A0A17"/>
    <w:multiLevelType w:val="multilevel"/>
    <w:tmpl w:val="9BB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21802"/>
    <w:multiLevelType w:val="multilevel"/>
    <w:tmpl w:val="94DEA45E"/>
    <w:lvl w:ilvl="0">
      <w:start w:val="1"/>
      <w:numFmt w:val="none"/>
      <w:suff w:val="space"/>
      <w:lvlText w:val="1"/>
      <w:lvlJc w:val="left"/>
      <w:pPr>
        <w:ind w:left="930" w:hanging="363"/>
      </w:pPr>
      <w:rPr>
        <w:rFonts w:hint="default"/>
      </w:rPr>
    </w:lvl>
    <w:lvl w:ilvl="1">
      <w:start w:val="1"/>
      <w:numFmt w:val="none"/>
      <w:suff w:val="space"/>
      <w:lvlText w:val="1.1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suff w:val="space"/>
      <w:lvlText w:val="%3.1.1"/>
      <w:lvlJc w:val="left"/>
      <w:pPr>
        <w:ind w:left="680" w:hanging="53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24"/>
        </w:tabs>
        <w:ind w:left="930" w:hanging="363"/>
      </w:pPr>
      <w:rPr>
        <w:rFonts w:hint="default"/>
      </w:rPr>
    </w:lvl>
  </w:abstractNum>
  <w:abstractNum w:abstractNumId="6" w15:restartNumberingAfterBreak="0">
    <w:nsid w:val="0B197019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7" w15:restartNumberingAfterBreak="0">
    <w:nsid w:val="0E016D69"/>
    <w:multiLevelType w:val="multilevel"/>
    <w:tmpl w:val="6E90F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8" w15:restartNumberingAfterBreak="0">
    <w:nsid w:val="0E4F2367"/>
    <w:multiLevelType w:val="multilevel"/>
    <w:tmpl w:val="A120FA7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0F5617D2"/>
    <w:multiLevelType w:val="hybridMultilevel"/>
    <w:tmpl w:val="67EC51B0"/>
    <w:lvl w:ilvl="0" w:tplc="A50C522A">
      <w:start w:val="1"/>
      <w:numFmt w:val="decimal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1822D5"/>
    <w:multiLevelType w:val="multilevel"/>
    <w:tmpl w:val="E8E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D774B"/>
    <w:multiLevelType w:val="multilevel"/>
    <w:tmpl w:val="BC766C7E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4434F95"/>
    <w:multiLevelType w:val="multilevel"/>
    <w:tmpl w:val="B306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6660F"/>
    <w:multiLevelType w:val="multilevel"/>
    <w:tmpl w:val="179C33C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27175EBB"/>
    <w:multiLevelType w:val="hybridMultilevel"/>
    <w:tmpl w:val="D1C03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C595F"/>
    <w:multiLevelType w:val="multilevel"/>
    <w:tmpl w:val="CBF6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751F9"/>
    <w:multiLevelType w:val="multilevel"/>
    <w:tmpl w:val="1A8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F25CF"/>
    <w:multiLevelType w:val="multilevel"/>
    <w:tmpl w:val="760E5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9" w15:restartNumberingAfterBreak="0">
    <w:nsid w:val="2E3727BC"/>
    <w:multiLevelType w:val="hybridMultilevel"/>
    <w:tmpl w:val="135C02D0"/>
    <w:lvl w:ilvl="0" w:tplc="A19C6CDA">
      <w:start w:val="1"/>
      <w:numFmt w:val="decimal"/>
      <w:pStyle w:val="a1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01C694E"/>
    <w:multiLevelType w:val="multilevel"/>
    <w:tmpl w:val="2CC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B5527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2" w15:restartNumberingAfterBreak="0">
    <w:nsid w:val="3A702D51"/>
    <w:multiLevelType w:val="multilevel"/>
    <w:tmpl w:val="92ECE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0" w:hanging="2160"/>
      </w:pPr>
      <w:rPr>
        <w:rFonts w:hint="default"/>
      </w:rPr>
    </w:lvl>
  </w:abstractNum>
  <w:abstractNum w:abstractNumId="23" w15:restartNumberingAfterBreak="0">
    <w:nsid w:val="3E976246"/>
    <w:multiLevelType w:val="multilevel"/>
    <w:tmpl w:val="A0F6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C01D1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5" w15:restartNumberingAfterBreak="0">
    <w:nsid w:val="42697CB5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6" w15:restartNumberingAfterBreak="0">
    <w:nsid w:val="43D51432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7" w15:restartNumberingAfterBreak="0">
    <w:nsid w:val="441D3EDC"/>
    <w:multiLevelType w:val="multilevel"/>
    <w:tmpl w:val="A63CD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616377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29" w15:restartNumberingAfterBreak="0">
    <w:nsid w:val="48A77E23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30" w15:restartNumberingAfterBreak="0">
    <w:nsid w:val="49185F2F"/>
    <w:multiLevelType w:val="multilevel"/>
    <w:tmpl w:val="CBC02972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4C372392"/>
    <w:multiLevelType w:val="multilevel"/>
    <w:tmpl w:val="834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548F8"/>
    <w:multiLevelType w:val="multilevel"/>
    <w:tmpl w:val="4A5A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827572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4" w15:restartNumberingAfterBreak="0">
    <w:nsid w:val="4FF70EE1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35" w15:restartNumberingAfterBreak="0">
    <w:nsid w:val="589922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02E011F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37" w15:restartNumberingAfterBreak="0">
    <w:nsid w:val="652A5619"/>
    <w:multiLevelType w:val="hybridMultilevel"/>
    <w:tmpl w:val="E3DC0BE2"/>
    <w:lvl w:ilvl="0" w:tplc="1B7E3B14">
      <w:start w:val="1"/>
      <w:numFmt w:val="decimal"/>
      <w:pStyle w:val="a2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A6919"/>
    <w:multiLevelType w:val="hybridMultilevel"/>
    <w:tmpl w:val="F1FE542A"/>
    <w:lvl w:ilvl="0" w:tplc="A38E1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AF22B2"/>
    <w:multiLevelType w:val="multilevel"/>
    <w:tmpl w:val="5CEAEE6E"/>
    <w:lvl w:ilvl="0">
      <w:start w:val="1"/>
      <w:numFmt w:val="decimal"/>
      <w:pStyle w:val="a3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1A22BE4"/>
    <w:multiLevelType w:val="multilevel"/>
    <w:tmpl w:val="FF62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A1763"/>
    <w:multiLevelType w:val="multilevel"/>
    <w:tmpl w:val="92075B12"/>
    <w:lvl w:ilvl="0">
      <w:start w:val="1"/>
      <w:numFmt w:val="decimal"/>
      <w:lvlText w:val="%1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275"/>
        </w:tabs>
        <w:ind w:left="1275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478"/>
        </w:tabs>
        <w:ind w:left="2478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920"/>
        </w:tabs>
        <w:ind w:left="2920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61"/>
        </w:tabs>
        <w:ind w:left="3561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098"/>
        </w:tabs>
        <w:ind w:left="4098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43"/>
        </w:tabs>
        <w:ind w:left="464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73"/>
        </w:tabs>
        <w:ind w:left="5073" w:hanging="1448"/>
      </w:pPr>
      <w:rPr>
        <w:rFonts w:hint="default"/>
      </w:rPr>
    </w:lvl>
  </w:abstractNum>
  <w:abstractNum w:abstractNumId="42" w15:restartNumberingAfterBreak="0">
    <w:nsid w:val="7C564D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EA5E68"/>
    <w:multiLevelType w:val="multilevel"/>
    <w:tmpl w:val="21FADFCC"/>
    <w:lvl w:ilvl="0">
      <w:start w:val="1"/>
      <w:numFmt w:val="none"/>
      <w:suff w:val="space"/>
      <w:lvlText w:val="1"/>
      <w:lvlJc w:val="left"/>
      <w:pPr>
        <w:ind w:left="930" w:hanging="363"/>
      </w:pPr>
      <w:rPr>
        <w:rFonts w:hint="default"/>
      </w:rPr>
    </w:lvl>
    <w:lvl w:ilvl="1">
      <w:start w:val="1"/>
      <w:numFmt w:val="none"/>
      <w:suff w:val="space"/>
      <w:lvlText w:val="1.1"/>
      <w:lvlJc w:val="left"/>
      <w:pPr>
        <w:ind w:left="658" w:hanging="301"/>
      </w:pPr>
      <w:rPr>
        <w:rFonts w:hint="default"/>
      </w:rPr>
    </w:lvl>
    <w:lvl w:ilvl="2">
      <w:start w:val="1"/>
      <w:numFmt w:val="decimal"/>
      <w:suff w:val="space"/>
      <w:lvlText w:val="%3.1.1"/>
      <w:lvlJc w:val="left"/>
      <w:pPr>
        <w:ind w:left="680" w:hanging="53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4"/>
        </w:tabs>
        <w:ind w:left="93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24"/>
        </w:tabs>
        <w:ind w:left="930" w:hanging="363"/>
      </w:pPr>
      <w:rPr>
        <w:rFonts w:hint="default"/>
      </w:rPr>
    </w:lvl>
  </w:abstractNum>
  <w:abstractNum w:abstractNumId="44" w15:restartNumberingAfterBreak="0">
    <w:nsid w:val="7D516215"/>
    <w:multiLevelType w:val="multilevel"/>
    <w:tmpl w:val="08D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3"/>
  </w:num>
  <w:num w:numId="4">
    <w:abstractNumId w:val="18"/>
  </w:num>
  <w:num w:numId="5">
    <w:abstractNumId w:val="14"/>
  </w:num>
  <w:num w:numId="6">
    <w:abstractNumId w:val="30"/>
  </w:num>
  <w:num w:numId="7">
    <w:abstractNumId w:val="29"/>
  </w:num>
  <w:num w:numId="8">
    <w:abstractNumId w:val="34"/>
  </w:num>
  <w:num w:numId="9">
    <w:abstractNumId w:val="16"/>
  </w:num>
  <w:num w:numId="10">
    <w:abstractNumId w:val="17"/>
  </w:num>
  <w:num w:numId="11">
    <w:abstractNumId w:val="44"/>
  </w:num>
  <w:num w:numId="12">
    <w:abstractNumId w:val="6"/>
  </w:num>
  <w:num w:numId="13">
    <w:abstractNumId w:val="22"/>
  </w:num>
  <w:num w:numId="14">
    <w:abstractNumId w:val="2"/>
  </w:num>
  <w:num w:numId="15">
    <w:abstractNumId w:val="36"/>
  </w:num>
  <w:num w:numId="16">
    <w:abstractNumId w:val="7"/>
  </w:num>
  <w:num w:numId="17">
    <w:abstractNumId w:val="25"/>
  </w:num>
  <w:num w:numId="18">
    <w:abstractNumId w:val="24"/>
  </w:num>
  <w:num w:numId="19">
    <w:abstractNumId w:val="21"/>
  </w:num>
  <w:num w:numId="20">
    <w:abstractNumId w:val="26"/>
  </w:num>
  <w:num w:numId="21">
    <w:abstractNumId w:val="8"/>
  </w:num>
  <w:num w:numId="22">
    <w:abstractNumId w:val="41"/>
  </w:num>
  <w:num w:numId="23">
    <w:abstractNumId w:val="28"/>
  </w:num>
  <w:num w:numId="24">
    <w:abstractNumId w:val="3"/>
  </w:num>
  <w:num w:numId="25">
    <w:abstractNumId w:val="32"/>
  </w:num>
  <w:num w:numId="26">
    <w:abstractNumId w:val="43"/>
  </w:num>
  <w:num w:numId="27">
    <w:abstractNumId w:val="5"/>
  </w:num>
  <w:num w:numId="28">
    <w:abstractNumId w:val="10"/>
  </w:num>
  <w:num w:numId="29">
    <w:abstractNumId w:val="9"/>
  </w:num>
  <w:num w:numId="30">
    <w:abstractNumId w:val="37"/>
  </w:num>
  <w:num w:numId="31">
    <w:abstractNumId w:val="12"/>
  </w:num>
  <w:num w:numId="32">
    <w:abstractNumId w:val="27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39"/>
  </w:num>
  <w:num w:numId="36">
    <w:abstractNumId w:val="31"/>
  </w:num>
  <w:num w:numId="37">
    <w:abstractNumId w:val="40"/>
  </w:num>
  <w:num w:numId="38">
    <w:abstractNumId w:val="4"/>
  </w:num>
  <w:num w:numId="39">
    <w:abstractNumId w:val="20"/>
  </w:num>
  <w:num w:numId="40">
    <w:abstractNumId w:val="13"/>
  </w:num>
  <w:num w:numId="41">
    <w:abstractNumId w:val="23"/>
  </w:num>
  <w:num w:numId="42">
    <w:abstractNumId w:val="11"/>
  </w:num>
  <w:num w:numId="43">
    <w:abstractNumId w:val="15"/>
  </w:num>
  <w:num w:numId="44">
    <w:abstractNumId w:val="19"/>
  </w:num>
  <w:num w:numId="45">
    <w:abstractNumId w:val="3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C6"/>
    <w:rsid w:val="00012FB7"/>
    <w:rsid w:val="00021D43"/>
    <w:rsid w:val="00025EFD"/>
    <w:rsid w:val="000315A3"/>
    <w:rsid w:val="000323D1"/>
    <w:rsid w:val="00041BF6"/>
    <w:rsid w:val="00055194"/>
    <w:rsid w:val="0006035E"/>
    <w:rsid w:val="00090E7C"/>
    <w:rsid w:val="000A7C7A"/>
    <w:rsid w:val="000C3BFA"/>
    <w:rsid w:val="000D2BFF"/>
    <w:rsid w:val="000D6935"/>
    <w:rsid w:val="000F5AC6"/>
    <w:rsid w:val="0011098B"/>
    <w:rsid w:val="00111698"/>
    <w:rsid w:val="001213A2"/>
    <w:rsid w:val="00135E2D"/>
    <w:rsid w:val="00156087"/>
    <w:rsid w:val="001564B8"/>
    <w:rsid w:val="001705E2"/>
    <w:rsid w:val="001848C0"/>
    <w:rsid w:val="00196AC9"/>
    <w:rsid w:val="001A4CEE"/>
    <w:rsid w:val="001B61B8"/>
    <w:rsid w:val="001C1F03"/>
    <w:rsid w:val="001D1AFD"/>
    <w:rsid w:val="001E2E33"/>
    <w:rsid w:val="001E514E"/>
    <w:rsid w:val="002016C0"/>
    <w:rsid w:val="00204273"/>
    <w:rsid w:val="00213C22"/>
    <w:rsid w:val="0023410C"/>
    <w:rsid w:val="0024644B"/>
    <w:rsid w:val="002743DD"/>
    <w:rsid w:val="00283B11"/>
    <w:rsid w:val="0029198A"/>
    <w:rsid w:val="002B3FED"/>
    <w:rsid w:val="003365E1"/>
    <w:rsid w:val="00362045"/>
    <w:rsid w:val="00367DBB"/>
    <w:rsid w:val="003A4B94"/>
    <w:rsid w:val="003B0405"/>
    <w:rsid w:val="003B2E85"/>
    <w:rsid w:val="003D038D"/>
    <w:rsid w:val="00402262"/>
    <w:rsid w:val="00413159"/>
    <w:rsid w:val="00425F54"/>
    <w:rsid w:val="004319F3"/>
    <w:rsid w:val="004708CC"/>
    <w:rsid w:val="004848FB"/>
    <w:rsid w:val="00485A1D"/>
    <w:rsid w:val="004B43D7"/>
    <w:rsid w:val="004C260A"/>
    <w:rsid w:val="004C29AE"/>
    <w:rsid w:val="004D7537"/>
    <w:rsid w:val="004F675E"/>
    <w:rsid w:val="00526DBA"/>
    <w:rsid w:val="0053491F"/>
    <w:rsid w:val="00557C09"/>
    <w:rsid w:val="005742F7"/>
    <w:rsid w:val="00576D1D"/>
    <w:rsid w:val="00584A3B"/>
    <w:rsid w:val="005D1E72"/>
    <w:rsid w:val="005F1C62"/>
    <w:rsid w:val="005F463D"/>
    <w:rsid w:val="005F75F7"/>
    <w:rsid w:val="00600AF6"/>
    <w:rsid w:val="0060605D"/>
    <w:rsid w:val="00623EA9"/>
    <w:rsid w:val="00636431"/>
    <w:rsid w:val="006374EF"/>
    <w:rsid w:val="00645A78"/>
    <w:rsid w:val="0069136C"/>
    <w:rsid w:val="006965D5"/>
    <w:rsid w:val="006A5F22"/>
    <w:rsid w:val="006B3237"/>
    <w:rsid w:val="006C7C90"/>
    <w:rsid w:val="006E79D7"/>
    <w:rsid w:val="006E7C14"/>
    <w:rsid w:val="00703036"/>
    <w:rsid w:val="00707AA2"/>
    <w:rsid w:val="00726604"/>
    <w:rsid w:val="00741514"/>
    <w:rsid w:val="00742369"/>
    <w:rsid w:val="00763163"/>
    <w:rsid w:val="007D2789"/>
    <w:rsid w:val="00803B86"/>
    <w:rsid w:val="00812078"/>
    <w:rsid w:val="0081723D"/>
    <w:rsid w:val="008434E6"/>
    <w:rsid w:val="0084790E"/>
    <w:rsid w:val="00865813"/>
    <w:rsid w:val="0086770E"/>
    <w:rsid w:val="00883698"/>
    <w:rsid w:val="0088699C"/>
    <w:rsid w:val="00893880"/>
    <w:rsid w:val="008B65AD"/>
    <w:rsid w:val="008E6A4C"/>
    <w:rsid w:val="008F25FD"/>
    <w:rsid w:val="00902C19"/>
    <w:rsid w:val="00956949"/>
    <w:rsid w:val="00957AB3"/>
    <w:rsid w:val="009655F3"/>
    <w:rsid w:val="00980119"/>
    <w:rsid w:val="00980660"/>
    <w:rsid w:val="00983EE1"/>
    <w:rsid w:val="009852AA"/>
    <w:rsid w:val="009912F2"/>
    <w:rsid w:val="009A4940"/>
    <w:rsid w:val="009C7508"/>
    <w:rsid w:val="009F3737"/>
    <w:rsid w:val="00A0044E"/>
    <w:rsid w:val="00A02A29"/>
    <w:rsid w:val="00A26312"/>
    <w:rsid w:val="00A472CB"/>
    <w:rsid w:val="00A5424C"/>
    <w:rsid w:val="00A86E8C"/>
    <w:rsid w:val="00AA358A"/>
    <w:rsid w:val="00AB2332"/>
    <w:rsid w:val="00AC52F7"/>
    <w:rsid w:val="00AE2212"/>
    <w:rsid w:val="00B0302B"/>
    <w:rsid w:val="00B20A5F"/>
    <w:rsid w:val="00B26F3F"/>
    <w:rsid w:val="00B43AB3"/>
    <w:rsid w:val="00B45B79"/>
    <w:rsid w:val="00B66177"/>
    <w:rsid w:val="00B66E53"/>
    <w:rsid w:val="00BA7FCB"/>
    <w:rsid w:val="00BB4FA2"/>
    <w:rsid w:val="00BE0FF3"/>
    <w:rsid w:val="00BF155A"/>
    <w:rsid w:val="00BF38B8"/>
    <w:rsid w:val="00C14811"/>
    <w:rsid w:val="00C835DC"/>
    <w:rsid w:val="00C97B61"/>
    <w:rsid w:val="00CA20B2"/>
    <w:rsid w:val="00CB6466"/>
    <w:rsid w:val="00CC51A4"/>
    <w:rsid w:val="00CF5259"/>
    <w:rsid w:val="00CF6A6A"/>
    <w:rsid w:val="00D1389D"/>
    <w:rsid w:val="00D1539A"/>
    <w:rsid w:val="00D320E2"/>
    <w:rsid w:val="00D50F4C"/>
    <w:rsid w:val="00D5769E"/>
    <w:rsid w:val="00D6019A"/>
    <w:rsid w:val="00D625DC"/>
    <w:rsid w:val="00D653B9"/>
    <w:rsid w:val="00D67318"/>
    <w:rsid w:val="00DA416E"/>
    <w:rsid w:val="00DB4D6D"/>
    <w:rsid w:val="00DC2ECD"/>
    <w:rsid w:val="00DF07CB"/>
    <w:rsid w:val="00E24F6A"/>
    <w:rsid w:val="00E51506"/>
    <w:rsid w:val="00E5186F"/>
    <w:rsid w:val="00E659E5"/>
    <w:rsid w:val="00E87E18"/>
    <w:rsid w:val="00EB204E"/>
    <w:rsid w:val="00EC1405"/>
    <w:rsid w:val="00F0376B"/>
    <w:rsid w:val="00F679B7"/>
    <w:rsid w:val="00F93F2A"/>
    <w:rsid w:val="00F9593A"/>
    <w:rsid w:val="00FA2EF0"/>
    <w:rsid w:val="00FA3BD6"/>
    <w:rsid w:val="00FA6D8A"/>
    <w:rsid w:val="00FC57F8"/>
    <w:rsid w:val="00FC5E14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2BF"/>
  <w15:chartTrackingRefBased/>
  <w15:docId w15:val="{47938AA2-A997-4627-8CD6-D1E62AE3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1E514E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1E514E"/>
    <w:pPr>
      <w:keepNext/>
      <w:keepLines/>
      <w:numPr>
        <w:numId w:val="3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1E514E"/>
    <w:pPr>
      <w:keepNext/>
      <w:keepLines/>
      <w:numPr>
        <w:ilvl w:val="1"/>
        <w:numId w:val="3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qFormat/>
    <w:rsid w:val="001E514E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1E514E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1E514E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1E514E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1E514E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1E514E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1E514E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30">
    <w:name w:val="Заголовок 3 Знак"/>
    <w:basedOn w:val="a7"/>
    <w:link w:val="3"/>
    <w:uiPriority w:val="9"/>
    <w:rsid w:val="001E51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a">
    <w:name w:val="Hyperlink"/>
    <w:uiPriority w:val="99"/>
    <w:rsid w:val="001E514E"/>
    <w:rPr>
      <w:color w:val="0000FF"/>
      <w:u w:val="single"/>
    </w:rPr>
  </w:style>
  <w:style w:type="paragraph" w:styleId="11">
    <w:name w:val="toc 1"/>
    <w:basedOn w:val="a6"/>
    <w:next w:val="a6"/>
    <w:autoRedefine/>
    <w:uiPriority w:val="39"/>
    <w:unhideWhenUsed/>
    <w:rsid w:val="001E514E"/>
    <w:pPr>
      <w:spacing w:after="100"/>
    </w:pPr>
  </w:style>
  <w:style w:type="paragraph" w:styleId="21">
    <w:name w:val="toc 2"/>
    <w:basedOn w:val="a6"/>
    <w:next w:val="a6"/>
    <w:autoRedefine/>
    <w:uiPriority w:val="39"/>
    <w:unhideWhenUsed/>
    <w:rsid w:val="001E514E"/>
    <w:pPr>
      <w:spacing w:after="100"/>
      <w:ind w:left="220"/>
    </w:pPr>
  </w:style>
  <w:style w:type="paragraph" w:styleId="31">
    <w:name w:val="toc 3"/>
    <w:basedOn w:val="a6"/>
    <w:next w:val="a6"/>
    <w:autoRedefine/>
    <w:uiPriority w:val="39"/>
    <w:unhideWhenUsed/>
    <w:rsid w:val="001E514E"/>
    <w:pPr>
      <w:spacing w:after="100"/>
      <w:ind w:left="440"/>
    </w:pPr>
  </w:style>
  <w:style w:type="paragraph" w:styleId="ab">
    <w:name w:val="List Paragraph"/>
    <w:basedOn w:val="a6"/>
    <w:uiPriority w:val="34"/>
    <w:qFormat/>
    <w:rsid w:val="001E514E"/>
    <w:pPr>
      <w:ind w:left="720"/>
      <w:contextualSpacing/>
    </w:pPr>
  </w:style>
  <w:style w:type="paragraph" w:styleId="ac">
    <w:name w:val="Normal (Web)"/>
    <w:basedOn w:val="a6"/>
    <w:uiPriority w:val="99"/>
    <w:unhideWhenUsed/>
    <w:rsid w:val="0036204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Placeholder Text"/>
    <w:basedOn w:val="a7"/>
    <w:uiPriority w:val="99"/>
    <w:semiHidden/>
    <w:rsid w:val="00B66E53"/>
    <w:rPr>
      <w:color w:val="808080"/>
    </w:rPr>
  </w:style>
  <w:style w:type="character" w:styleId="ae">
    <w:name w:val="Strong"/>
    <w:basedOn w:val="a7"/>
    <w:uiPriority w:val="22"/>
    <w:qFormat/>
    <w:rsid w:val="00CF5259"/>
    <w:rPr>
      <w:b/>
      <w:bCs/>
    </w:rPr>
  </w:style>
  <w:style w:type="character" w:styleId="af">
    <w:name w:val="FollowedHyperlink"/>
    <w:basedOn w:val="a7"/>
    <w:uiPriority w:val="99"/>
    <w:semiHidden/>
    <w:unhideWhenUsed/>
    <w:rsid w:val="00893880"/>
    <w:rPr>
      <w:color w:val="954F72" w:themeColor="followedHyperlink"/>
      <w:u w:val="single"/>
    </w:rPr>
  </w:style>
  <w:style w:type="paragraph" w:styleId="af0">
    <w:name w:val="header"/>
    <w:basedOn w:val="a6"/>
    <w:link w:val="af1"/>
    <w:uiPriority w:val="99"/>
    <w:unhideWhenUsed/>
    <w:rsid w:val="001E5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7"/>
    <w:link w:val="af0"/>
    <w:uiPriority w:val="99"/>
    <w:rsid w:val="001E514E"/>
    <w:rPr>
      <w:rFonts w:ascii="Calibri" w:eastAsia="Times New Roman" w:hAnsi="Calibri" w:cs="Times New Roman"/>
      <w:szCs w:val="20"/>
      <w:lang w:eastAsia="ru-RU"/>
    </w:rPr>
  </w:style>
  <w:style w:type="paragraph" w:styleId="af2">
    <w:name w:val="footer"/>
    <w:basedOn w:val="a6"/>
    <w:link w:val="af3"/>
    <w:uiPriority w:val="99"/>
    <w:unhideWhenUsed/>
    <w:rsid w:val="001E5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7"/>
    <w:link w:val="af2"/>
    <w:uiPriority w:val="99"/>
    <w:rsid w:val="001E514E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1E51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1E51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1E514E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1E514E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1E514E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1E514E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1E51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1E51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4">
    <w:name w:val="line number"/>
    <w:basedOn w:val="a7"/>
    <w:semiHidden/>
    <w:rsid w:val="001E514E"/>
  </w:style>
  <w:style w:type="table" w:styleId="12">
    <w:name w:val="Table Simple 1"/>
    <w:basedOn w:val="a8"/>
    <w:rsid w:val="001E514E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2">
    <w:name w:val="Основной текст 2 Знак"/>
    <w:aliases w:val="маркерованный список1 Знак"/>
    <w:basedOn w:val="a7"/>
    <w:link w:val="23"/>
    <w:uiPriority w:val="99"/>
    <w:semiHidden/>
    <w:locked/>
    <w:rsid w:val="001E514E"/>
    <w:rPr>
      <w:sz w:val="24"/>
      <w:szCs w:val="24"/>
      <w:lang w:val="x-none" w:eastAsia="x-none"/>
    </w:rPr>
  </w:style>
  <w:style w:type="paragraph" w:styleId="23">
    <w:name w:val="Body Text 2"/>
    <w:aliases w:val="маркерованный список1"/>
    <w:basedOn w:val="a6"/>
    <w:link w:val="22"/>
    <w:uiPriority w:val="99"/>
    <w:semiHidden/>
    <w:unhideWhenUsed/>
    <w:rsid w:val="001E514E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10">
    <w:name w:val="Основной текст 2 Знак1"/>
    <w:basedOn w:val="a7"/>
    <w:uiPriority w:val="99"/>
    <w:semiHidden/>
    <w:rsid w:val="001E514E"/>
  </w:style>
  <w:style w:type="paragraph" w:customStyle="1" w:styleId="af5">
    <w:name w:val="Титульный лист"/>
    <w:basedOn w:val="af6"/>
    <w:uiPriority w:val="99"/>
    <w:rsid w:val="001E514E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6"/>
    <w:uiPriority w:val="99"/>
    <w:rsid w:val="001E514E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6">
    <w:name w:val="Plain Text"/>
    <w:basedOn w:val="a6"/>
    <w:link w:val="af7"/>
    <w:uiPriority w:val="99"/>
    <w:semiHidden/>
    <w:unhideWhenUsed/>
    <w:rsid w:val="001E51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7">
    <w:name w:val="Текст Знак"/>
    <w:basedOn w:val="a7"/>
    <w:link w:val="af6"/>
    <w:uiPriority w:val="99"/>
    <w:semiHidden/>
    <w:rsid w:val="001E514E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af8">
    <w:name w:val="Введение/Заключение"/>
    <w:basedOn w:val="af9"/>
    <w:autoRedefine/>
    <w:qFormat/>
    <w:rsid w:val="0086770E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af9">
    <w:name w:val="Текст курсовой"/>
    <w:basedOn w:val="a6"/>
    <w:link w:val="afa"/>
    <w:autoRedefine/>
    <w:qFormat/>
    <w:rsid w:val="00AA358A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a4">
    <w:name w:val="Название Параграфа"/>
    <w:basedOn w:val="a6"/>
    <w:autoRedefine/>
    <w:qFormat/>
    <w:rsid w:val="00B45B79"/>
    <w:pPr>
      <w:numPr>
        <w:ilvl w:val="1"/>
        <w:numId w:val="35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fb">
    <w:name w:val="Список использованных источников"/>
    <w:basedOn w:val="af8"/>
    <w:qFormat/>
    <w:rsid w:val="001E514E"/>
  </w:style>
  <w:style w:type="paragraph" w:customStyle="1" w:styleId="afc">
    <w:name w:val="Содержание"/>
    <w:basedOn w:val="af8"/>
    <w:qFormat/>
    <w:rsid w:val="001E514E"/>
  </w:style>
  <w:style w:type="paragraph" w:customStyle="1" w:styleId="a3">
    <w:name w:val="Название главы"/>
    <w:basedOn w:val="a4"/>
    <w:qFormat/>
    <w:rsid w:val="001E514E"/>
    <w:pPr>
      <w:numPr>
        <w:ilvl w:val="0"/>
      </w:numPr>
    </w:pPr>
  </w:style>
  <w:style w:type="paragraph" w:customStyle="1" w:styleId="a5">
    <w:name w:val="Название Пункта"/>
    <w:basedOn w:val="a4"/>
    <w:qFormat/>
    <w:rsid w:val="001E514E"/>
    <w:pPr>
      <w:numPr>
        <w:ilvl w:val="2"/>
      </w:numPr>
    </w:pPr>
  </w:style>
  <w:style w:type="paragraph" w:customStyle="1" w:styleId="a">
    <w:name w:val="Список для курсовой"/>
    <w:basedOn w:val="af9"/>
    <w:link w:val="afd"/>
    <w:autoRedefine/>
    <w:qFormat/>
    <w:rsid w:val="001E514E"/>
    <w:pPr>
      <w:numPr>
        <w:numId w:val="28"/>
      </w:numPr>
      <w:spacing w:before="120" w:after="320"/>
      <w:ind w:left="1219" w:hanging="357"/>
    </w:pPr>
  </w:style>
  <w:style w:type="paragraph" w:customStyle="1" w:styleId="a2">
    <w:name w:val="Название рисунка"/>
    <w:basedOn w:val="af9"/>
    <w:autoRedefine/>
    <w:qFormat/>
    <w:rsid w:val="00AB2332"/>
    <w:pPr>
      <w:numPr>
        <w:numId w:val="30"/>
      </w:numPr>
      <w:spacing w:before="240" w:after="240" w:line="240" w:lineRule="auto"/>
      <w:jc w:val="center"/>
    </w:pPr>
    <w:rPr>
      <w:rFonts w:eastAsiaTheme="minorEastAsia"/>
      <w:szCs w:val="32"/>
    </w:rPr>
  </w:style>
  <w:style w:type="character" w:customStyle="1" w:styleId="afa">
    <w:name w:val="Текст курсовой Знак"/>
    <w:basedOn w:val="a7"/>
    <w:link w:val="af9"/>
    <w:rsid w:val="00AA35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Список для курсовой Знак"/>
    <w:basedOn w:val="afa"/>
    <w:link w:val="a"/>
    <w:rsid w:val="001E514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Код"/>
    <w:basedOn w:val="af9"/>
    <w:autoRedefine/>
    <w:qFormat/>
    <w:rsid w:val="001E514E"/>
    <w:pPr>
      <w:spacing w:after="300"/>
      <w:jc w:val="left"/>
    </w:pPr>
    <w:rPr>
      <w:rFonts w:ascii="Courier New" w:hAnsi="Courier New"/>
      <w:lang w:val="en-US"/>
    </w:rPr>
  </w:style>
  <w:style w:type="paragraph" w:customStyle="1" w:styleId="a0">
    <w:name w:val="Список использованных источников текст"/>
    <w:basedOn w:val="af9"/>
    <w:autoRedefine/>
    <w:qFormat/>
    <w:rsid w:val="001E514E"/>
    <w:pPr>
      <w:numPr>
        <w:numId w:val="31"/>
      </w:numPr>
      <w:ind w:left="0" w:firstLine="0"/>
    </w:pPr>
    <w:rPr>
      <w:color w:val="000000" w:themeColor="text1"/>
    </w:rPr>
  </w:style>
  <w:style w:type="character" w:customStyle="1" w:styleId="13">
    <w:name w:val="Неразрешенное упоминание1"/>
    <w:basedOn w:val="a7"/>
    <w:uiPriority w:val="99"/>
    <w:semiHidden/>
    <w:unhideWhenUsed/>
    <w:rsid w:val="001E514E"/>
    <w:rPr>
      <w:color w:val="605E5C"/>
      <w:shd w:val="clear" w:color="auto" w:fill="E1DFDD"/>
    </w:rPr>
  </w:style>
  <w:style w:type="paragraph" w:styleId="aff">
    <w:name w:val="Subtitle"/>
    <w:basedOn w:val="a6"/>
    <w:next w:val="a6"/>
    <w:link w:val="aff0"/>
    <w:uiPriority w:val="11"/>
    <w:qFormat/>
    <w:rsid w:val="001E51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0">
    <w:name w:val="Подзаголовок Знак"/>
    <w:basedOn w:val="a7"/>
    <w:link w:val="aff"/>
    <w:uiPriority w:val="11"/>
    <w:rsid w:val="001E514E"/>
    <w:rPr>
      <w:rFonts w:eastAsiaTheme="minorEastAsia"/>
      <w:color w:val="5A5A5A" w:themeColor="text1" w:themeTint="A5"/>
      <w:spacing w:val="15"/>
      <w:lang w:eastAsia="ru-RU"/>
    </w:rPr>
  </w:style>
  <w:style w:type="table" w:styleId="aff1">
    <w:name w:val="Table Grid"/>
    <w:basedOn w:val="a8"/>
    <w:uiPriority w:val="59"/>
    <w:rsid w:val="006B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Основа"/>
    <w:basedOn w:val="a6"/>
    <w:link w:val="aff3"/>
    <w:autoRedefine/>
    <w:qFormat/>
    <w:rsid w:val="006B3237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character" w:customStyle="1" w:styleId="aff3">
    <w:name w:val="Основа Знак"/>
    <w:basedOn w:val="a7"/>
    <w:link w:val="aff2"/>
    <w:rsid w:val="006B3237"/>
    <w:rPr>
      <w:rFonts w:ascii="Times New Roman" w:hAnsi="Times New Roman" w:cs="Times New Roman"/>
      <w:sz w:val="28"/>
      <w:szCs w:val="28"/>
    </w:rPr>
  </w:style>
  <w:style w:type="paragraph" w:customStyle="1" w:styleId="a1">
    <w:name w:val="Название табоицы"/>
    <w:basedOn w:val="af9"/>
    <w:next w:val="a2"/>
    <w:qFormat/>
    <w:rsid w:val="002743DD"/>
    <w:pPr>
      <w:framePr w:wrap="around" w:vAnchor="text" w:hAnchor="text" w:y="1"/>
      <w:numPr>
        <w:numId w:val="44"/>
      </w:numPr>
    </w:pPr>
    <w:rPr>
      <w:b/>
    </w:rPr>
  </w:style>
  <w:style w:type="paragraph" w:customStyle="1" w:styleId="-">
    <w:name w:val="Основной текст - ТЗ"/>
    <w:basedOn w:val="a6"/>
    <w:qFormat/>
    <w:rsid w:val="00E24F6A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&#1053;&#1072;&#1089;&#1090;&#1088;&#1072;&#1080;&#1074;&#1072;&#1077;&#1084;&#1099;&#1077;%20&#1096;&#1072;&#1073;&#1083;&#1086;&#1085;&#1099;%20Office\kursovaya__kop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{73187FA4-E638-4279-AA5E-4F3DC9B1B37E}</b:Guid>
    <b:RefOrder>1</b:RefOrder>
  </b:Source>
</b:Sources>
</file>

<file path=customXml/itemProps1.xml><?xml version="1.0" encoding="utf-8"?>
<ds:datastoreItem xmlns:ds="http://schemas.openxmlformats.org/officeDocument/2006/customXml" ds:itemID="{5E1AF148-28C5-428E-910D-BCDA6FF2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kursovaya__kopia.dotx</Template>
  <TotalTime>132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Агабабян</dc:creator>
  <cp:keywords/>
  <dc:description/>
  <cp:lastModifiedBy>Илья Величко</cp:lastModifiedBy>
  <cp:revision>22</cp:revision>
  <cp:lastPrinted>2023-03-22T16:47:00Z</cp:lastPrinted>
  <dcterms:created xsi:type="dcterms:W3CDTF">2023-02-27T12:07:00Z</dcterms:created>
  <dcterms:modified xsi:type="dcterms:W3CDTF">2023-03-22T16:47:00Z</dcterms:modified>
</cp:coreProperties>
</file>